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36" w:rsidRPr="005778CF" w:rsidRDefault="00955894">
      <w:pPr>
        <w:pStyle w:val="KonuBal"/>
      </w:pPr>
      <w:r>
        <w:t>Yurt Arıza bildirim</w:t>
      </w:r>
      <w:r>
        <w:br/>
        <w:t>Proje raporu</w:t>
      </w:r>
    </w:p>
    <w:sdt>
      <w:sdtPr>
        <w:id w:val="216403978"/>
        <w:placeholder>
          <w:docPart w:val="53A02995A8C3467088AFD8868A721D64"/>
        </w:placeholder>
        <w:date w:fullDate="2018-04-17T00:00:00Z">
          <w:dateFormat w:val="dd.MM.yyyy"/>
          <w:lid w:val="tr-TR"/>
          <w:storeMappedDataAs w:val="dateTime"/>
          <w:calendar w:val="gregorian"/>
        </w:date>
      </w:sdtPr>
      <w:sdtEndPr/>
      <w:sdtContent>
        <w:p w:rsidR="00E71436" w:rsidRPr="005778CF" w:rsidRDefault="00E12C15">
          <w:pPr>
            <w:pStyle w:val="Altyaz"/>
          </w:pPr>
          <w:r>
            <w:t>17.04.2018</w:t>
          </w:r>
        </w:p>
      </w:sdtContent>
    </w:sdt>
    <w:p w:rsidR="00E71436" w:rsidRPr="005778CF" w:rsidRDefault="00D12A82">
      <w:pPr>
        <w:pStyle w:val="Balk1"/>
      </w:pPr>
      <w:r w:rsidRPr="005778CF">
        <w:t>Genel bakış</w:t>
      </w:r>
    </w:p>
    <w:p w:rsidR="00E71436" w:rsidRPr="005778CF" w:rsidRDefault="00D12A82">
      <w:pPr>
        <w:pStyle w:val="Balk2"/>
      </w:pPr>
      <w:r w:rsidRPr="005778CF">
        <w:t xml:space="preserve">Proje </w:t>
      </w:r>
      <w:r w:rsidR="00955894">
        <w:t>Amacı</w:t>
      </w:r>
    </w:p>
    <w:sdt>
      <w:sdtPr>
        <w:id w:val="-2113425653"/>
        <w:placeholder>
          <w:docPart w:val="9AEE7A6A9DA047F58778C0C09CD8CD90"/>
        </w:placeholder>
        <w15:appearance w15:val="hidden"/>
      </w:sdtPr>
      <w:sdtEndPr/>
      <w:sdtContent>
        <w:p w:rsidR="00E12C15" w:rsidRDefault="00955894" w:rsidP="00955894">
          <w:pPr>
            <w:ind w:left="360"/>
          </w:pPr>
          <w:r>
            <w:t>Yurtlardaki odalarda yaşanan sorunları(arızaları) anlık olarak yetkili ustaya bildirmek, arızanın çözümünde zaman kazanmak ve yurt yetkililerini karmaşıklıktan kurtarmak.</w:t>
          </w:r>
        </w:p>
        <w:p w:rsidR="00E71436" w:rsidRPr="005778CF" w:rsidRDefault="009C2577" w:rsidP="00955894">
          <w:pPr>
            <w:ind w:left="360"/>
          </w:pPr>
        </w:p>
      </w:sdtContent>
    </w:sdt>
    <w:p w:rsidR="00E71436" w:rsidRDefault="00D12A82">
      <w:pPr>
        <w:pStyle w:val="Balk2"/>
      </w:pPr>
      <w:r w:rsidRPr="005778CF">
        <w:t>Proje Kapsamı</w:t>
      </w:r>
    </w:p>
    <w:p w:rsidR="00F84CCD" w:rsidRDefault="00F84CCD" w:rsidP="00F84CCD">
      <w:pPr>
        <w:ind w:left="360"/>
      </w:pPr>
      <w:r>
        <w:t>Android 4.1(Api 16) ve üzeri, İOS 8.0 ve üzeri…</w:t>
      </w:r>
    </w:p>
    <w:p w:rsidR="00F84CCD" w:rsidRDefault="00F84CCD" w:rsidP="00F84CCD">
      <w:pPr>
        <w:ind w:left="360"/>
      </w:pPr>
      <w:r>
        <w:t>Tüm yurt, hastane ve bunun gibi çok odalı binalarda, odalarda yaşanan arızaları (elektrik,su,doğal gaz vb.) mobil üzerinden gerekli yetkililere(Elektrikci vb..) anında bildirebilmek.</w:t>
      </w:r>
    </w:p>
    <w:p w:rsidR="00F84CCD" w:rsidRDefault="00F84CCD" w:rsidP="00F84CCD">
      <w:pPr>
        <w:ind w:left="360"/>
      </w:pPr>
      <w:r>
        <w:t>Kimlik doğrulaması ile arıza bildirimi yapılabilmekte. Böylece sahte arıza bildirimlerde kişi bilgileri kullanılabilmekte.</w:t>
      </w:r>
    </w:p>
    <w:p w:rsidR="00E12C15" w:rsidRPr="00F84CCD" w:rsidRDefault="00E12C15" w:rsidP="00F84CCD">
      <w:pPr>
        <w:ind w:left="360"/>
      </w:pPr>
    </w:p>
    <w:p w:rsidR="00E71436" w:rsidRDefault="00BC265F">
      <w:pPr>
        <w:pStyle w:val="Balk2"/>
      </w:pPr>
      <w:r>
        <w:t>Kullanılan Araç Ve Proğramlama Dilleri</w:t>
      </w:r>
    </w:p>
    <w:p w:rsidR="00E71436" w:rsidRDefault="00BC265F" w:rsidP="00477C9A">
      <w:pPr>
        <w:ind w:left="360"/>
      </w:pPr>
      <w:r>
        <w:t>PhpStor</w:t>
      </w:r>
      <w:r w:rsidR="00477C9A">
        <w:t>m(Javascript,Php), Filezilla(Sunucuya Dosya Atma Amaçlı)</w:t>
      </w:r>
    </w:p>
    <w:p w:rsidR="00E12C15" w:rsidRPr="005778CF" w:rsidRDefault="00E12C15" w:rsidP="00477C9A">
      <w:pPr>
        <w:ind w:left="360"/>
      </w:pPr>
    </w:p>
    <w:p w:rsidR="00E71436" w:rsidRPr="005778CF" w:rsidRDefault="00477C9A">
      <w:pPr>
        <w:pStyle w:val="Balk2"/>
      </w:pPr>
      <w:r>
        <w:t>Nasıl Çalışır</w:t>
      </w:r>
    </w:p>
    <w:p w:rsidR="00E71436" w:rsidRDefault="00477C9A" w:rsidP="00477C9A">
      <w:pPr>
        <w:ind w:left="360"/>
      </w:pPr>
      <w:r>
        <w:rPr>
          <w:b/>
        </w:rPr>
        <w:t>Açılış</w:t>
      </w:r>
      <w:r w:rsidRPr="00477C9A">
        <w:rPr>
          <w:b/>
        </w:rPr>
        <w:t>:</w:t>
      </w:r>
      <w:r>
        <w:t xml:space="preserve"> Uygulama başlangıçta sunucudan gerekli bilgileri çekmekte(meslekler, odalar, bloklar) ve daha sonra anasayfa olan kimlik sorgulamaya, eğer hesaba daha önce giriş yapılmış ise panele yönlendirilir.</w:t>
      </w:r>
    </w:p>
    <w:p w:rsidR="00477C9A" w:rsidRDefault="00477C9A" w:rsidP="00477C9A">
      <w:pPr>
        <w:ind w:left="360"/>
      </w:pPr>
      <w:r>
        <w:rPr>
          <w:b/>
        </w:rPr>
        <w:t>Kimlik Sorgulama:</w:t>
      </w:r>
      <w:r>
        <w:t xml:space="preserve"> İnputlara girilen kimlik bilgileri ajax ile php ye gönderilir. Php de ise bilgiler </w:t>
      </w:r>
      <w:hyperlink r:id="rId9" w:history="1">
        <w:r w:rsidRPr="009C7F7F">
          <w:rPr>
            <w:rStyle w:val="Kpr"/>
          </w:rPr>
          <w:t>https://tckimlik.nvi.gov.tr</w:t>
        </w:r>
      </w:hyperlink>
      <w:r>
        <w:t xml:space="preserve"> adresine gönderilerek doğruluğu kontrol edilir.</w:t>
      </w:r>
      <w:r w:rsidR="007045B1">
        <w:t xml:space="preserve"> Eğer bilgiler doğru ise arıza bildirim formuna yönlendirilir.</w:t>
      </w:r>
    </w:p>
    <w:p w:rsidR="00477C9A" w:rsidRDefault="00477C9A" w:rsidP="00477C9A">
      <w:pPr>
        <w:ind w:left="360"/>
      </w:pPr>
      <w:r>
        <w:rPr>
          <w:b/>
        </w:rPr>
        <w:t>Panele Giriş Yapma:</w:t>
      </w:r>
      <w:r>
        <w:t xml:space="preserve"> Kullanıcı kullanıcı adını ve parolası ile arıza paneline giriş yapar. Eğer kullanıcı admin ise tüm arızaları görme,arızayı tamamlama,geri alma, silme, üyeleri görme, üye kaldırma gibi yetkileri barındırır. Eğer kullanıcı sıradan bir usta ise sadece k</w:t>
      </w:r>
      <w:r w:rsidR="007045B1">
        <w:t>endi mesleğine ait arızaları görme ve tamamlama yetkisi verilir.</w:t>
      </w:r>
    </w:p>
    <w:p w:rsidR="00477C9A" w:rsidRDefault="007045B1" w:rsidP="007045B1">
      <w:pPr>
        <w:ind w:left="360"/>
      </w:pPr>
      <w:r>
        <w:rPr>
          <w:b/>
        </w:rPr>
        <w:t xml:space="preserve">Arıza Formu: </w:t>
      </w:r>
      <w:r>
        <w:t>Kimlik bilgileri onaylanan kişi arıza bildirimini form doldurarak gerçekleştirebilmektedir.</w:t>
      </w:r>
    </w:p>
    <w:p w:rsidR="00E12C15" w:rsidRDefault="00E12C15" w:rsidP="007045B1">
      <w:pPr>
        <w:ind w:left="360"/>
      </w:pPr>
    </w:p>
    <w:p w:rsidR="00E12C15" w:rsidRDefault="00E12C15" w:rsidP="007045B1">
      <w:pPr>
        <w:ind w:left="360"/>
      </w:pPr>
    </w:p>
    <w:p w:rsidR="00E12C15" w:rsidRDefault="00E12C15" w:rsidP="007045B1">
      <w:pPr>
        <w:ind w:left="360"/>
      </w:pPr>
    </w:p>
    <w:p w:rsidR="00E12C15" w:rsidRDefault="00E12C15" w:rsidP="007045B1">
      <w:pPr>
        <w:ind w:left="360"/>
      </w:pPr>
    </w:p>
    <w:p w:rsidR="00E12C15" w:rsidRDefault="00E12C15" w:rsidP="007045B1">
      <w:pPr>
        <w:ind w:left="360"/>
      </w:pPr>
    </w:p>
    <w:p w:rsidR="00082652" w:rsidRDefault="00082652">
      <w:pPr>
        <w:pStyle w:val="Balk2"/>
      </w:pPr>
      <w:r>
        <w:lastRenderedPageBreak/>
        <w:t xml:space="preserve">Anlık Veri </w:t>
      </w:r>
      <w:r w:rsidR="00F84CCD">
        <w:t>Güncelleme</w:t>
      </w:r>
    </w:p>
    <w:p w:rsidR="00082652" w:rsidRDefault="00082652" w:rsidP="00082652">
      <w:pPr>
        <w:ind w:left="360"/>
      </w:pPr>
      <w:r w:rsidRPr="00F84CCD">
        <w:rPr>
          <w:b/>
        </w:rPr>
        <w:t>Yeni Arızalar:</w:t>
      </w:r>
      <w:r>
        <w:t xml:space="preserve"> Panelde iken sunucu her 5 saniyede bir kontrol edilir. Sunucuda çalıştırılan php koduna elindeki en büyük arıza id sini </w:t>
      </w:r>
      <w:r w:rsidR="00F84CCD">
        <w:t>gönderilir</w:t>
      </w:r>
      <w:r>
        <w:t xml:space="preserve">. Eğer veritabanında, gelen en büyük id den daha büyük bir id var ise yeni veriler(arızalar) eklenmiş demektir ve yeni verileri </w:t>
      </w:r>
      <w:r w:rsidR="00F84CCD">
        <w:t>çekiilerek</w:t>
      </w:r>
      <w:r>
        <w:t xml:space="preserve"> uygulmaya </w:t>
      </w:r>
      <w:r w:rsidR="00F84CCD">
        <w:t>eklenir</w:t>
      </w:r>
      <w:r>
        <w:t>.</w:t>
      </w:r>
    </w:p>
    <w:p w:rsidR="00082652" w:rsidRDefault="00082652" w:rsidP="00082652">
      <w:pPr>
        <w:ind w:left="360"/>
      </w:pPr>
      <w:r w:rsidRPr="00F84CCD">
        <w:rPr>
          <w:b/>
        </w:rPr>
        <w:t>Anlık Güncellenme:</w:t>
      </w:r>
      <w:r>
        <w:t xml:space="preserve"> Arızaya yapıl</w:t>
      </w:r>
      <w:r w:rsidR="00F84CCD">
        <w:t>an değişikliklerde (Silme,Tamamlama, Geri A</w:t>
      </w:r>
      <w:r>
        <w:t xml:space="preserve">lma) </w:t>
      </w:r>
      <w:r w:rsidR="00F84CCD">
        <w:t>arıza ile ilgili tüm mesleklere bildirim gönderilir. Bu bildirim her ustaya ait bir sayactır. Her bildirimde ustaların bildirimleri birer artmaktadır. Böylece paneller, her 5 saniyede bir bildirimi kontrol eder. Eğer bildirimde bir değişiklik var ise tüm verileri günceller.</w:t>
      </w:r>
    </w:p>
    <w:p w:rsidR="00F84CCD" w:rsidRDefault="00F84CCD" w:rsidP="00082652">
      <w:pPr>
        <w:ind w:left="360"/>
      </w:pPr>
    </w:p>
    <w:p w:rsidR="00E12C15" w:rsidRPr="00082652" w:rsidRDefault="00E12C15" w:rsidP="00082652">
      <w:pPr>
        <w:ind w:left="360"/>
      </w:pPr>
    </w:p>
    <w:p w:rsidR="00E71436" w:rsidRPr="005778CF" w:rsidRDefault="007045B1">
      <w:pPr>
        <w:pStyle w:val="Balk2"/>
      </w:pPr>
      <w:r>
        <w:t>Performans</w:t>
      </w:r>
    </w:p>
    <w:p w:rsidR="00E71436" w:rsidRDefault="007045B1" w:rsidP="007045B1">
      <w:pPr>
        <w:ind w:left="360"/>
      </w:pPr>
      <w:r w:rsidRPr="007045B1">
        <w:rPr>
          <w:b/>
        </w:rPr>
        <w:t>Hafıza:</w:t>
      </w:r>
      <w:r>
        <w:t xml:space="preserve"> 18MB-20MB</w:t>
      </w:r>
    </w:p>
    <w:p w:rsidR="007045B1" w:rsidRDefault="007045B1" w:rsidP="007045B1">
      <w:pPr>
        <w:ind w:left="360"/>
      </w:pPr>
      <w:r w:rsidRPr="007045B1">
        <w:rPr>
          <w:b/>
        </w:rPr>
        <w:t>Bellek:</w:t>
      </w:r>
      <w:r>
        <w:t xml:space="preserve"> 5MB-10MB</w:t>
      </w:r>
    </w:p>
    <w:p w:rsidR="00E12C15" w:rsidRDefault="00E12C15" w:rsidP="007045B1">
      <w:pPr>
        <w:ind w:left="360"/>
      </w:pPr>
    </w:p>
    <w:p w:rsidR="00E12C15" w:rsidRPr="005778CF" w:rsidRDefault="00E12C15" w:rsidP="007045B1">
      <w:pPr>
        <w:ind w:left="360"/>
      </w:pPr>
    </w:p>
    <w:p w:rsidR="00E71436" w:rsidRPr="005778CF" w:rsidRDefault="00A3113F">
      <w:pPr>
        <w:pStyle w:val="Balk2"/>
      </w:pPr>
      <w:r>
        <w:t>Proje Zaman-İş Planı</w:t>
      </w:r>
    </w:p>
    <w:tbl>
      <w:tblPr>
        <w:tblStyle w:val="ProjectScopeTable"/>
        <w:tblpPr w:leftFromText="141" w:rightFromText="141" w:vertAnchor="text" w:horzAnchor="margin" w:tblpY="14"/>
        <w:tblW w:w="5166" w:type="pct"/>
        <w:tblLook w:val="04A0" w:firstRow="1" w:lastRow="0" w:firstColumn="1" w:lastColumn="0" w:noHBand="0" w:noVBand="1"/>
        <w:tblDescription w:val="Stakeholders Table"/>
      </w:tblPr>
      <w:tblGrid>
        <w:gridCol w:w="3583"/>
        <w:gridCol w:w="3583"/>
        <w:gridCol w:w="2150"/>
      </w:tblGrid>
      <w:tr w:rsidR="00A3113F" w:rsidRPr="005778CF" w:rsidTr="00A3113F">
        <w:trPr>
          <w:cnfStyle w:val="100000000000" w:firstRow="1" w:lastRow="0" w:firstColumn="0" w:lastColumn="0" w:oddVBand="0" w:evenVBand="0" w:oddHBand="0" w:evenHBand="0" w:firstRowFirstColumn="0" w:firstRowLastColumn="0" w:lastRowFirstColumn="0" w:lastRowLastColumn="0"/>
          <w:trHeight w:val="431"/>
        </w:trPr>
        <w:tc>
          <w:tcPr>
            <w:tcW w:w="1923" w:type="pct"/>
          </w:tcPr>
          <w:p w:rsidR="00A3113F" w:rsidRPr="00A3113F" w:rsidRDefault="00A3113F" w:rsidP="00A3113F">
            <w:pPr>
              <w:ind w:left="360"/>
              <w:rPr>
                <w:sz w:val="20"/>
              </w:rPr>
            </w:pPr>
            <w:r>
              <w:t xml:space="preserve">              </w:t>
            </w:r>
            <w:r>
              <w:rPr>
                <w:sz w:val="20"/>
              </w:rPr>
              <w:t>TARİH</w:t>
            </w:r>
          </w:p>
        </w:tc>
        <w:tc>
          <w:tcPr>
            <w:tcW w:w="1923" w:type="pct"/>
          </w:tcPr>
          <w:p w:rsidR="00A3113F" w:rsidRPr="00A3113F" w:rsidRDefault="00A3113F" w:rsidP="00A3113F">
            <w:pPr>
              <w:rPr>
                <w:sz w:val="20"/>
              </w:rPr>
            </w:pPr>
            <w:r>
              <w:t xml:space="preserve">                               </w:t>
            </w:r>
            <w:r>
              <w:rPr>
                <w:sz w:val="20"/>
              </w:rPr>
              <w:t>İŞ</w:t>
            </w:r>
          </w:p>
        </w:tc>
        <w:tc>
          <w:tcPr>
            <w:tcW w:w="1154" w:type="pct"/>
          </w:tcPr>
          <w:p w:rsidR="00A3113F" w:rsidRPr="00A3113F" w:rsidRDefault="00A3113F" w:rsidP="00A3113F">
            <w:pPr>
              <w:rPr>
                <w:sz w:val="20"/>
              </w:rPr>
            </w:pPr>
            <w:r>
              <w:t xml:space="preserve">            </w:t>
            </w:r>
            <w:r w:rsidRPr="00A3113F">
              <w:rPr>
                <w:sz w:val="20"/>
              </w:rPr>
              <w:t>ZAMAN</w:t>
            </w:r>
          </w:p>
        </w:tc>
      </w:tr>
      <w:tr w:rsidR="00A3113F" w:rsidRPr="005778CF" w:rsidTr="00A3113F">
        <w:trPr>
          <w:trHeight w:val="420"/>
        </w:trPr>
        <w:tc>
          <w:tcPr>
            <w:tcW w:w="1923" w:type="pct"/>
          </w:tcPr>
          <w:p w:rsidR="00A3113F" w:rsidRPr="005778CF" w:rsidRDefault="00A3113F" w:rsidP="00A3113F">
            <w:r>
              <w:t>29.03.2018</w:t>
            </w:r>
          </w:p>
        </w:tc>
        <w:tc>
          <w:tcPr>
            <w:tcW w:w="1923" w:type="pct"/>
          </w:tcPr>
          <w:p w:rsidR="00A3113F" w:rsidRDefault="00A3113F" w:rsidP="00A3113F">
            <w:r>
              <w:t xml:space="preserve">React Native öğrenme </w:t>
            </w:r>
          </w:p>
          <w:p w:rsidR="00A3113F" w:rsidRPr="005778CF" w:rsidRDefault="00A3113F" w:rsidP="00A3113F">
            <w:r>
              <w:t>Deneme projeleri geliştirme</w:t>
            </w:r>
          </w:p>
        </w:tc>
        <w:tc>
          <w:tcPr>
            <w:tcW w:w="1154" w:type="pct"/>
          </w:tcPr>
          <w:p w:rsidR="00A3113F" w:rsidRPr="005778CF" w:rsidRDefault="00E12C15" w:rsidP="00A3113F">
            <w:r>
              <w:t>5</w:t>
            </w:r>
            <w:r w:rsidR="00A3113F">
              <w:t xml:space="preserve"> Gün</w:t>
            </w:r>
          </w:p>
        </w:tc>
      </w:tr>
      <w:tr w:rsidR="00A3113F" w:rsidRPr="005778CF" w:rsidTr="00A3113F">
        <w:trPr>
          <w:trHeight w:val="408"/>
        </w:trPr>
        <w:tc>
          <w:tcPr>
            <w:tcW w:w="1923" w:type="pct"/>
          </w:tcPr>
          <w:p w:rsidR="00A3113F" w:rsidRPr="005778CF" w:rsidRDefault="00E12C15" w:rsidP="00A3113F">
            <w:r>
              <w:t>07</w:t>
            </w:r>
            <w:r w:rsidR="00A3113F">
              <w:t>.04.2018</w:t>
            </w:r>
          </w:p>
        </w:tc>
        <w:tc>
          <w:tcPr>
            <w:tcW w:w="1923" w:type="pct"/>
          </w:tcPr>
          <w:p w:rsidR="00A3113F" w:rsidRPr="005778CF" w:rsidRDefault="00A3113F" w:rsidP="00A3113F">
            <w:r>
              <w:t>Proje planlanması</w:t>
            </w:r>
          </w:p>
        </w:tc>
        <w:tc>
          <w:tcPr>
            <w:tcW w:w="1154" w:type="pct"/>
          </w:tcPr>
          <w:p w:rsidR="00A3113F" w:rsidRPr="005778CF" w:rsidRDefault="00A3113F" w:rsidP="00A3113F">
            <w:r>
              <w:t>1 Gün</w:t>
            </w:r>
          </w:p>
        </w:tc>
      </w:tr>
      <w:tr w:rsidR="00A3113F" w:rsidRPr="005778CF" w:rsidTr="00A3113F">
        <w:trPr>
          <w:trHeight w:val="420"/>
        </w:trPr>
        <w:tc>
          <w:tcPr>
            <w:tcW w:w="1923" w:type="pct"/>
          </w:tcPr>
          <w:p w:rsidR="00A3113F" w:rsidRPr="005778CF" w:rsidRDefault="00E12C15" w:rsidP="00A3113F">
            <w:r>
              <w:t>08</w:t>
            </w:r>
            <w:r w:rsidR="00A3113F">
              <w:t>.04.2018</w:t>
            </w:r>
          </w:p>
        </w:tc>
        <w:tc>
          <w:tcPr>
            <w:tcW w:w="1923" w:type="pct"/>
          </w:tcPr>
          <w:p w:rsidR="00A3113F" w:rsidRPr="005778CF" w:rsidRDefault="00A3113F" w:rsidP="00A3113F">
            <w:r>
              <w:t>Php kodları yazıldı</w:t>
            </w:r>
          </w:p>
        </w:tc>
        <w:tc>
          <w:tcPr>
            <w:tcW w:w="1154" w:type="pct"/>
          </w:tcPr>
          <w:p w:rsidR="00A3113F" w:rsidRPr="005778CF" w:rsidRDefault="00E12C15" w:rsidP="00A3113F">
            <w:r>
              <w:t>2</w:t>
            </w:r>
            <w:r w:rsidR="00A3113F">
              <w:t xml:space="preserve"> Gün</w:t>
            </w:r>
          </w:p>
        </w:tc>
      </w:tr>
      <w:tr w:rsidR="00A3113F" w:rsidRPr="005778CF" w:rsidTr="00A3113F">
        <w:trPr>
          <w:trHeight w:val="420"/>
        </w:trPr>
        <w:tc>
          <w:tcPr>
            <w:tcW w:w="1923" w:type="pct"/>
          </w:tcPr>
          <w:p w:rsidR="00A3113F" w:rsidRDefault="00E12C15" w:rsidP="00A3113F">
            <w:r>
              <w:t>10</w:t>
            </w:r>
            <w:r w:rsidR="00A3113F">
              <w:t>.04.2018</w:t>
            </w:r>
          </w:p>
        </w:tc>
        <w:tc>
          <w:tcPr>
            <w:tcW w:w="1923" w:type="pct"/>
          </w:tcPr>
          <w:p w:rsidR="00A3113F" w:rsidRDefault="00A3113F" w:rsidP="00A3113F">
            <w:r>
              <w:t>React Native kodları yazıldı</w:t>
            </w:r>
          </w:p>
        </w:tc>
        <w:tc>
          <w:tcPr>
            <w:tcW w:w="1154" w:type="pct"/>
          </w:tcPr>
          <w:p w:rsidR="00A3113F" w:rsidRPr="005778CF" w:rsidRDefault="00E12C15" w:rsidP="00A3113F">
            <w:r>
              <w:t>4 Gün</w:t>
            </w:r>
          </w:p>
        </w:tc>
      </w:tr>
      <w:tr w:rsidR="00E12C15" w:rsidRPr="005778CF" w:rsidTr="00A3113F">
        <w:trPr>
          <w:trHeight w:val="420"/>
        </w:trPr>
        <w:tc>
          <w:tcPr>
            <w:tcW w:w="1923" w:type="pct"/>
          </w:tcPr>
          <w:p w:rsidR="00E12C15" w:rsidRDefault="00E12C15" w:rsidP="00A3113F">
            <w:r>
              <w:t>14.04.2018</w:t>
            </w:r>
          </w:p>
        </w:tc>
        <w:tc>
          <w:tcPr>
            <w:tcW w:w="1923" w:type="pct"/>
          </w:tcPr>
          <w:p w:rsidR="00E12C15" w:rsidRDefault="00E12C15" w:rsidP="00A3113F">
            <w:r>
              <w:t>React Native uygulama tasarımı tamamlandı</w:t>
            </w:r>
          </w:p>
        </w:tc>
        <w:tc>
          <w:tcPr>
            <w:tcW w:w="1154" w:type="pct"/>
          </w:tcPr>
          <w:p w:rsidR="00E12C15" w:rsidRDefault="00E12C15" w:rsidP="00A3113F">
            <w:r>
              <w:t>2 Gün</w:t>
            </w:r>
          </w:p>
        </w:tc>
      </w:tr>
      <w:tr w:rsidR="00E12C15" w:rsidRPr="005778CF" w:rsidTr="00A3113F">
        <w:trPr>
          <w:trHeight w:val="420"/>
        </w:trPr>
        <w:tc>
          <w:tcPr>
            <w:tcW w:w="1923" w:type="pct"/>
          </w:tcPr>
          <w:p w:rsidR="00E12C15" w:rsidRDefault="00E12C15" w:rsidP="00A3113F">
            <w:r>
              <w:t>16.04.2018</w:t>
            </w:r>
          </w:p>
        </w:tc>
        <w:tc>
          <w:tcPr>
            <w:tcW w:w="1923" w:type="pct"/>
          </w:tcPr>
          <w:p w:rsidR="00E12C15" w:rsidRDefault="00E12C15" w:rsidP="00A3113F">
            <w:r>
              <w:t>Uygulama farklı ortalmlarda test edildi</w:t>
            </w:r>
          </w:p>
          <w:p w:rsidR="00E12C15" w:rsidRDefault="00E12C15" w:rsidP="00A3113F">
            <w:r>
              <w:t>Hatalar giderildi</w:t>
            </w:r>
          </w:p>
        </w:tc>
        <w:tc>
          <w:tcPr>
            <w:tcW w:w="1154" w:type="pct"/>
          </w:tcPr>
          <w:p w:rsidR="00E12C15" w:rsidRDefault="00E12C15" w:rsidP="00A3113F">
            <w:r>
              <w:t>1 Gün</w:t>
            </w:r>
          </w:p>
        </w:tc>
      </w:tr>
      <w:tr w:rsidR="00E12C15" w:rsidRPr="005778CF" w:rsidTr="00A3113F">
        <w:trPr>
          <w:trHeight w:val="420"/>
        </w:trPr>
        <w:tc>
          <w:tcPr>
            <w:tcW w:w="1923" w:type="pct"/>
          </w:tcPr>
          <w:p w:rsidR="00E12C15" w:rsidRDefault="00E12C15" w:rsidP="00A3113F">
            <w:r>
              <w:t>17.04.2018</w:t>
            </w:r>
          </w:p>
        </w:tc>
        <w:tc>
          <w:tcPr>
            <w:tcW w:w="1923" w:type="pct"/>
          </w:tcPr>
          <w:p w:rsidR="00E12C15" w:rsidRDefault="00E12C15" w:rsidP="00A3113F">
            <w:r>
              <w:t>Proje tamamlandı</w:t>
            </w:r>
          </w:p>
          <w:p w:rsidR="00E12C15" w:rsidRDefault="00E12C15" w:rsidP="00A3113F">
            <w:r>
              <w:t>Dökümantasyon oluşturuldu</w:t>
            </w:r>
          </w:p>
        </w:tc>
        <w:tc>
          <w:tcPr>
            <w:tcW w:w="1154" w:type="pct"/>
          </w:tcPr>
          <w:p w:rsidR="00E12C15" w:rsidRDefault="00E12C15" w:rsidP="00A3113F">
            <w:r>
              <w:t>1 Gün</w:t>
            </w:r>
          </w:p>
        </w:tc>
      </w:tr>
    </w:tbl>
    <w:p w:rsidR="00A3113F" w:rsidRPr="009B1C86" w:rsidRDefault="00A3113F">
      <w:pPr>
        <w:rPr>
          <w:b/>
        </w:rPr>
      </w:pPr>
    </w:p>
    <w:p w:rsidR="00E71436" w:rsidRDefault="009B1C86">
      <w:r w:rsidRPr="009B1C86">
        <w:rPr>
          <w:b/>
        </w:rPr>
        <w:t>NOT:</w:t>
      </w:r>
      <w:r>
        <w:t xml:space="preserve"> 3-7 Nisan tarihlerinde sınavlarım olduğundan proje 4 gün aksadı!!</w:t>
      </w:r>
    </w:p>
    <w:p w:rsidR="009B1C86" w:rsidRPr="005778CF" w:rsidRDefault="009B1C86">
      <w:bookmarkStart w:id="0" w:name="_GoBack"/>
      <w:bookmarkEnd w:id="0"/>
    </w:p>
    <w:sectPr w:rsidR="009B1C86" w:rsidRPr="005778CF" w:rsidSect="005778CF">
      <w:headerReference w:type="default" r:id="rId10"/>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2577" w:rsidRDefault="009C2577">
      <w:pPr>
        <w:spacing w:after="0" w:line="240" w:lineRule="auto"/>
      </w:pPr>
      <w:r>
        <w:separator/>
      </w:r>
    </w:p>
  </w:endnote>
  <w:endnote w:type="continuationSeparator" w:id="0">
    <w:p w:rsidR="009C2577" w:rsidRDefault="009C2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2577" w:rsidRDefault="009C2577">
      <w:pPr>
        <w:spacing w:after="0" w:line="240" w:lineRule="auto"/>
      </w:pPr>
      <w:r>
        <w:separator/>
      </w:r>
    </w:p>
  </w:footnote>
  <w:footnote w:type="continuationSeparator" w:id="0">
    <w:p w:rsidR="009C2577" w:rsidRDefault="009C2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436" w:rsidRDefault="00D12A82">
    <w:pPr>
      <w:pStyle w:val="stBilgi"/>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Metin Kutusu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1436" w:rsidRDefault="00D12A82">
                          <w:pPr>
                            <w:pStyle w:val="AltBilgi"/>
                          </w:pPr>
                          <w:r>
                            <w:fldChar w:fldCharType="begin"/>
                          </w:r>
                          <w:r>
                            <w:instrText>PAGE   \* MERGEFORMAT</w:instrText>
                          </w:r>
                          <w:r>
                            <w:fldChar w:fldCharType="separate"/>
                          </w:r>
                          <w:r w:rsidR="009B1C86">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ZM073egIAAFcFAAAOAAAA&#10;AAAAAAAAAAAAAC4CAABkcnMvZTJvRG9jLnhtbFBLAQItABQABgAIAAAAIQBckvp92gAAAAMBAAAP&#10;AAAAAAAAAAAAAAAAANQEAABkcnMvZG93bnJldi54bWxQSwUGAAAAAAQABADzAAAA2wUAAAAA&#10;" filled="f" stroked="f" strokeweight=".5pt">
              <v:textbox style="mso-fit-shape-to-text:t" inset="0,0,0,0">
                <w:txbxContent>
                  <w:p w:rsidR="00E71436" w:rsidRDefault="00D12A82">
                    <w:pPr>
                      <w:pStyle w:val="AltBilgi"/>
                    </w:pPr>
                    <w:r>
                      <w:fldChar w:fldCharType="begin"/>
                    </w:r>
                    <w:r>
                      <w:instrText>PAGE   \* MERGEFORMAT</w:instrText>
                    </w:r>
                    <w:r>
                      <w:fldChar w:fldCharType="separate"/>
                    </w:r>
                    <w:r w:rsidR="009B1C86">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Balk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ListeMadde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894"/>
    <w:rsid w:val="00082652"/>
    <w:rsid w:val="002C0DD1"/>
    <w:rsid w:val="00445630"/>
    <w:rsid w:val="00477C9A"/>
    <w:rsid w:val="005778CF"/>
    <w:rsid w:val="005A0E74"/>
    <w:rsid w:val="007045B1"/>
    <w:rsid w:val="00955894"/>
    <w:rsid w:val="009B1C86"/>
    <w:rsid w:val="009C2577"/>
    <w:rsid w:val="00A3113F"/>
    <w:rsid w:val="00BC265F"/>
    <w:rsid w:val="00D12A82"/>
    <w:rsid w:val="00E12C15"/>
    <w:rsid w:val="00E71436"/>
    <w:rsid w:val="00F8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45427"/>
  <w15:chartTrackingRefBased/>
  <w15:docId w15:val="{5F5CE306-3E64-4E15-AB4E-B692C2A1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tr-TR" w:eastAsia="tr-TR"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pPr>
      <w:keepNext/>
      <w:keepLines/>
      <w:spacing w:before="600" w:after="240" w:line="240" w:lineRule="auto"/>
      <w:outlineLvl w:val="0"/>
    </w:pPr>
    <w:rPr>
      <w:b/>
      <w:bCs/>
      <w:caps/>
      <w:color w:val="1F4E79" w:themeColor="accent1" w:themeShade="80"/>
      <w:sz w:val="28"/>
    </w:rPr>
  </w:style>
  <w:style w:type="paragraph" w:styleId="Balk2">
    <w:name w:val="heading 2"/>
    <w:basedOn w:val="Normal"/>
    <w:next w:val="Normal"/>
    <w:link w:val="Balk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KonuBalChar">
    <w:name w:val="Konu Başlığı Char"/>
    <w:basedOn w:val="VarsaylanParagrafYazTipi"/>
    <w:link w:val="KonuBal"/>
    <w:uiPriority w:val="10"/>
    <w:rPr>
      <w:rFonts w:asciiTheme="majorHAnsi" w:eastAsiaTheme="majorEastAsia" w:hAnsiTheme="majorHAnsi" w:cstheme="majorBidi"/>
      <w:caps/>
      <w:color w:val="1F4E79" w:themeColor="accent1" w:themeShade="80"/>
      <w:kern w:val="28"/>
      <w:sz w:val="38"/>
    </w:rPr>
  </w:style>
  <w:style w:type="table" w:styleId="TabloKlavuzu">
    <w:name w:val="Table Grid"/>
    <w:basedOn w:val="NormalTablo"/>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yaz">
    <w:name w:val="Subtitle"/>
    <w:basedOn w:val="Normal"/>
    <w:next w:val="Normal"/>
    <w:link w:val="Altyaz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AltyazChar">
    <w:name w:val="Altyazı Char"/>
    <w:basedOn w:val="VarsaylanParagrafYazTipi"/>
    <w:link w:val="Altyaz"/>
    <w:uiPriority w:val="11"/>
    <w:rPr>
      <w:b/>
      <w:bCs/>
      <w:color w:val="5B9BD5" w:themeColor="accent1"/>
      <w:sz w:val="24"/>
    </w:rPr>
  </w:style>
  <w:style w:type="character" w:customStyle="1" w:styleId="Balk1Char">
    <w:name w:val="Başlık 1 Char"/>
    <w:basedOn w:val="VarsaylanParagrafYazTipi"/>
    <w:link w:val="Balk1"/>
    <w:uiPriority w:val="9"/>
    <w:rPr>
      <w:b/>
      <w:bCs/>
      <w:caps/>
      <w:color w:val="1F4E79" w:themeColor="accent1" w:themeShade="80"/>
      <w:sz w:val="28"/>
    </w:rPr>
  </w:style>
  <w:style w:type="table" w:customStyle="1" w:styleId="TipTable">
    <w:name w:val="Tip Table"/>
    <w:basedOn w:val="NormalTablo"/>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pucuMetni">
    <w:name w:val="İpucu Metni"/>
    <w:basedOn w:val="Normal"/>
    <w:uiPriority w:val="99"/>
    <w:pPr>
      <w:spacing w:after="160" w:line="264" w:lineRule="auto"/>
      <w:ind w:right="576"/>
    </w:pPr>
    <w:rPr>
      <w:i/>
      <w:iCs/>
      <w:color w:val="7F7F7F" w:themeColor="text1" w:themeTint="80"/>
      <w:sz w:val="16"/>
    </w:rPr>
  </w:style>
  <w:style w:type="character" w:styleId="YerTutucuMetni">
    <w:name w:val="Placeholder Text"/>
    <w:basedOn w:val="VarsaylanParagrafYazTipi"/>
    <w:uiPriority w:val="99"/>
    <w:semiHidden/>
    <w:rPr>
      <w:color w:val="808080"/>
    </w:rPr>
  </w:style>
  <w:style w:type="paragraph" w:styleId="AralkYok">
    <w:name w:val="No Spacing"/>
    <w:uiPriority w:val="36"/>
    <w:qFormat/>
    <w:pPr>
      <w:spacing w:after="0" w:line="240" w:lineRule="auto"/>
    </w:pPr>
  </w:style>
  <w:style w:type="character" w:customStyle="1" w:styleId="Balk2Char">
    <w:name w:val="Başlık 2 Char"/>
    <w:basedOn w:val="VarsaylanParagrafYazTipi"/>
    <w:link w:val="Balk2"/>
    <w:uiPriority w:val="9"/>
    <w:rPr>
      <w:b/>
      <w:bCs/>
      <w:color w:val="5B9BD5" w:themeColor="accent1"/>
      <w:sz w:val="24"/>
    </w:rPr>
  </w:style>
  <w:style w:type="paragraph" w:styleId="ListeMaddemi">
    <w:name w:val="List Bullet"/>
    <w:basedOn w:val="Normal"/>
    <w:uiPriority w:val="1"/>
    <w:unhideWhenUsed/>
    <w:qFormat/>
    <w:pPr>
      <w:numPr>
        <w:numId w:val="2"/>
      </w:numPr>
      <w:spacing w:after="60"/>
    </w:pPr>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stBilgiChar">
    <w:name w:val="Üst Bilgi Char"/>
    <w:basedOn w:val="VarsaylanParagrafYazTipi"/>
    <w:link w:val="stBilgi"/>
    <w:uiPriority w:val="99"/>
  </w:style>
  <w:style w:type="paragraph" w:styleId="AltBilgi">
    <w:name w:val="footer"/>
    <w:basedOn w:val="Normal"/>
    <w:link w:val="AltBilgi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AltBilgiChar">
    <w:name w:val="Alt Bilgi Char"/>
    <w:basedOn w:val="VarsaylanParagrafYazTipi"/>
    <w:link w:val="AltBilgi"/>
    <w:uiPriority w:val="99"/>
    <w:rPr>
      <w:rFonts w:asciiTheme="majorHAnsi" w:eastAsiaTheme="majorEastAsia" w:hAnsiTheme="majorHAnsi" w:cstheme="majorBidi"/>
      <w:noProof/>
      <w:color w:val="1F4E79" w:themeColor="accent1" w:themeShade="80"/>
      <w:sz w:val="20"/>
    </w:rPr>
  </w:style>
  <w:style w:type="table" w:styleId="KlavuzuTablo4-Vurgu1">
    <w:name w:val="Grid Table 4 Accent 1"/>
    <w:basedOn w:val="NormalTablo"/>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oKlavuzuAk">
    <w:name w:val="Grid Table Light"/>
    <w:basedOn w:val="NormalTablo"/>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Tablo"/>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DipnotMetni">
    <w:name w:val="footnote text"/>
    <w:basedOn w:val="Normal"/>
    <w:link w:val="DipnotMetniChar"/>
    <w:uiPriority w:val="12"/>
    <w:unhideWhenUsed/>
    <w:pPr>
      <w:spacing w:before="140" w:after="0" w:line="240" w:lineRule="auto"/>
    </w:pPr>
    <w:rPr>
      <w:i/>
      <w:iCs/>
      <w:sz w:val="14"/>
    </w:rPr>
  </w:style>
  <w:style w:type="character" w:customStyle="1" w:styleId="DipnotMetniChar">
    <w:name w:val="Dipnot Metni Char"/>
    <w:basedOn w:val="VarsaylanParagrafYazTipi"/>
    <w:link w:val="DipnotMetni"/>
    <w:uiPriority w:val="12"/>
    <w:rPr>
      <w:i/>
      <w:iCs/>
      <w:sz w:val="14"/>
    </w:rPr>
  </w:style>
  <w:style w:type="character" w:styleId="Kpr">
    <w:name w:val="Hyperlink"/>
    <w:basedOn w:val="VarsaylanParagrafYazTipi"/>
    <w:uiPriority w:val="99"/>
    <w:unhideWhenUsed/>
    <w:rsid w:val="00477C9A"/>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8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tckimlik.nvi.gov.t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ra\AppData\Roaming\Microsoft\&#350;ablonlar\Proje%20Kapsam&#3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A02995A8C3467088AFD8868A721D64"/>
        <w:category>
          <w:name w:val="Genel"/>
          <w:gallery w:val="placeholder"/>
        </w:category>
        <w:types>
          <w:type w:val="bbPlcHdr"/>
        </w:types>
        <w:behaviors>
          <w:behavior w:val="content"/>
        </w:behaviors>
        <w:guid w:val="{2D780087-6891-4BF3-9F6C-ACDA94C65DCB}"/>
      </w:docPartPr>
      <w:docPartBody>
        <w:p w:rsidR="00B37898" w:rsidRDefault="00120C62">
          <w:pPr>
            <w:pStyle w:val="53A02995A8C3467088AFD8868A721D64"/>
          </w:pPr>
          <w:r>
            <w:t>[Tarih Seçin]</w:t>
          </w:r>
        </w:p>
      </w:docPartBody>
    </w:docPart>
    <w:docPart>
      <w:docPartPr>
        <w:name w:val="9AEE7A6A9DA047F58778C0C09CD8CD90"/>
        <w:category>
          <w:name w:val="Genel"/>
          <w:gallery w:val="placeholder"/>
        </w:category>
        <w:types>
          <w:type w:val="bbPlcHdr"/>
        </w:types>
        <w:behaviors>
          <w:behavior w:val="content"/>
        </w:behaviors>
        <w:guid w:val="{DD9D32A2-B362-4E9C-B8FE-2171078F958C}"/>
      </w:docPartPr>
      <w:docPartBody>
        <w:p w:rsidR="00B37898" w:rsidRDefault="00120C62">
          <w:pPr>
            <w:pStyle w:val="9AEE7A6A9DA047F58778C0C09CD8CD90"/>
          </w:pPr>
          <w:r>
            <w:rPr>
              <w:rStyle w:val="YerTutucuMetni"/>
            </w:rPr>
            <w:t>Metin girmek için burayı tıklatın.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62"/>
    <w:rsid w:val="00120C62"/>
    <w:rsid w:val="00B37898"/>
    <w:rsid w:val="00C0572C"/>
    <w:rsid w:val="00F64D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335093272331439CBF50C4257B3FE358">
    <w:name w:val="335093272331439CBF50C4257B3FE358"/>
  </w:style>
  <w:style w:type="paragraph" w:customStyle="1" w:styleId="53A02995A8C3467088AFD8868A721D64">
    <w:name w:val="53A02995A8C3467088AFD8868A721D64"/>
  </w:style>
  <w:style w:type="character" w:styleId="YerTutucuMetni">
    <w:name w:val="Placeholder Text"/>
    <w:basedOn w:val="VarsaylanParagrafYazTipi"/>
    <w:uiPriority w:val="99"/>
    <w:semiHidden/>
    <w:rPr>
      <w:color w:val="808080"/>
    </w:rPr>
  </w:style>
  <w:style w:type="paragraph" w:customStyle="1" w:styleId="9AEE7A6A9DA047F58778C0C09CD8CD90">
    <w:name w:val="9AEE7A6A9DA047F58778C0C09CD8CD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9ECB0AD2-4528-4354-BC60-B323240C2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 Kapsamı.dotx</Template>
  <TotalTime>79</TotalTime>
  <Pages>2</Pages>
  <Words>439</Words>
  <Characters>2508</Characters>
  <Application>Microsoft Office Word</Application>
  <DocSecurity>0</DocSecurity>
  <Lines>20</Lines>
  <Paragraphs>5</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Genel bakış</vt:lpstr>
      <vt:lpstr>    Proje Arka Planı ve Açıklaması</vt:lpstr>
      <vt:lpstr>    Proje Kapsamı</vt:lpstr>
      <vt:lpstr>    Üst Düzey Gereklilikler</vt:lpstr>
      <vt:lpstr>    Teslim Edilebilirler</vt:lpstr>
      <vt:lpstr>    Etkilenen Taraflar</vt:lpstr>
      <vt:lpstr>    Etkilenen İş Süreçleri veya Sistemleri</vt:lpstr>
      <vt:lpstr>    Kapsamdan Belirli Dışlamalar</vt:lpstr>
      <vt:lpstr>    Uygulama Planı</vt:lpstr>
      <vt:lpstr>    Üst Düzey Zaman Çizelgesi/Program</vt:lpstr>
      <vt:lpstr>İlerleme Onayı ve Yetkisi</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Muhammet</dc:creator>
  <cp:keywords/>
  <cp:lastModifiedBy>Muhammet</cp:lastModifiedBy>
  <cp:revision>3</cp:revision>
  <dcterms:created xsi:type="dcterms:W3CDTF">2018-04-16T19:22:00Z</dcterms:created>
  <dcterms:modified xsi:type="dcterms:W3CDTF">2018-04-17T06:22:00Z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